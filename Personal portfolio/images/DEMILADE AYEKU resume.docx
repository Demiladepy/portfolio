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8DA91" w:themeColor="accent6" w:themeTint="99"/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3F7E99BEC8B747818CDE38F1C93E438E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355"/>
            <w:gridCol w:w="1058"/>
          </w:tblGrid>
          <w:tr w:rsidR="00263774" w:rsidTr="000B7018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0B5294" w:themeColor="accent1" w:themeShade="BF"/>
                  <w:left w:val="single" w:sz="4" w:space="0" w:color="0B5294" w:themeColor="accent1" w:themeShade="BF"/>
                  <w:bottom w:val="nil"/>
                  <w:right w:val="single" w:sz="4" w:space="0" w:color="0B5294" w:themeColor="accent1" w:themeShade="BF"/>
                </w:tcBorders>
                <w:shd w:val="clear" w:color="auto" w:fill="DAE6B6" w:themeFill="accent6" w:themeFillTint="66"/>
                <w:vAlign w:val="center"/>
              </w:tcPr>
              <w:p w:rsidR="00263774" w:rsidRDefault="00D62776">
                <w:pPr>
                  <w:pStyle w:val="PersonalName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hor"/>
                    <w:id w:val="-747420753"/>
                    <w:placeholder>
                      <w:docPart w:val="FD82DD89555B44548F9D54BE6356C433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7F6094">
                      <w:rPr>
                        <w:b w:val="0"/>
                        <w:bCs/>
                      </w:rPr>
                      <w:t>DEMILADE AYEKU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0B5294" w:themeColor="accent1" w:themeShade="BF"/>
                  <w:bottom w:val="nil"/>
                  <w:right w:val="single" w:sz="4" w:space="0" w:color="0B5294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263774" w:rsidRDefault="00F97CDF">
                <w:pPr>
                  <w:pStyle w:val="NoSpacing"/>
                  <w:ind w:left="71" w:hanging="71"/>
                  <w:jc w:val="right"/>
                </w:pPr>
                <w:r>
                  <w:rPr>
                    <w:noProof/>
                    <w:lang w:val="en-GB" w:eastAsia="en-GB"/>
                  </w:rPr>
                  <mc:AlternateContent>
                    <mc:Choice Requires="wps">
                      <w:drawing>
                        <wp:inline distT="0" distB="0" distL="0" distR="0" wp14:anchorId="23C8F659" wp14:editId="6F9F7A2A">
                          <wp:extent cx="548640" cy="640080"/>
                          <wp:effectExtent l="0" t="0" r="22860" b="2667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D235A" w:rsidRDefault="008D235A" w:rsidP="008D235A">
                                      <w:pPr>
                                        <w:pStyle w:val="Subtitle"/>
                                      </w:pPr>
                                      <w:r>
                                        <w:t>DA16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23C8F659"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" fillcolor="#5deff6 [1942]" strokecolor="#0b5294 [2404]" strokeweight=".5pt">
                          <v:stroke linestyle="thickThin"/>
                          <v:textbox>
                            <w:txbxContent>
                              <w:p w:rsidR="008D235A" w:rsidRDefault="008D235A" w:rsidP="008D235A">
                                <w:pPr>
                                  <w:pStyle w:val="Subtitle"/>
                                </w:pPr>
                                <w:r>
                                  <w:t>DA16</w:t>
                                </w:r>
                              </w:p>
                            </w:txbxContent>
                          </v:textbox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263774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0B5294" w:themeColor="accent1" w:themeShade="BF"/>
                  <w:bottom w:val="single" w:sz="4" w:space="0" w:color="0B5294" w:themeColor="accent1" w:themeShade="BF"/>
                  <w:right w:val="single" w:sz="4" w:space="0" w:color="0B5294" w:themeColor="accent1" w:themeShade="BF"/>
                </w:tcBorders>
                <w:shd w:val="clear" w:color="auto" w:fill="0F6FC6" w:themeFill="accent1"/>
                <w:vAlign w:val="center"/>
              </w:tcPr>
              <w:p w:rsidR="00263774" w:rsidRDefault="00D62776" w:rsidP="008834C8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D1611F0F64964B4EA0B0904A9EB9859B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8834C8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METAVERSE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0B5294" w:themeColor="accent1" w:themeShade="BF"/>
                  <w:bottom w:val="nil"/>
                  <w:right w:val="single" w:sz="4" w:space="0" w:color="0B5294" w:themeColor="accent1" w:themeShade="BF"/>
                </w:tcBorders>
                <w:shd w:val="clear" w:color="auto" w:fill="auto"/>
              </w:tcPr>
              <w:p w:rsidR="00263774" w:rsidRDefault="00263774">
                <w:pPr>
                  <w:pStyle w:val="NoSpacing"/>
                </w:pPr>
              </w:p>
            </w:tc>
          </w:tr>
          <w:tr w:rsidR="00263774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0B5294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263774" w:rsidRDefault="00D62776" w:rsidP="008834C8">
                <w:pPr>
                  <w:pStyle w:val="NoSpacing"/>
                  <w:jc w:val="center"/>
                  <w:rPr>
                    <w:caps/>
                    <w:color w:val="0F6FC6" w:themeColor="accent1"/>
                    <w:sz w:val="18"/>
                    <w:szCs w:val="18"/>
                  </w:rPr>
                </w:pPr>
                <w:sdt>
                  <w:sdtPr>
                    <w:rPr>
                      <w:color w:val="0F6FC6" w:themeColor="accent1"/>
                      <w:sz w:val="18"/>
                      <w:szCs w:val="18"/>
                    </w:rPr>
                    <w:alias w:val="Phone"/>
                    <w:id w:val="-1808010215"/>
                    <w:placeholder>
                      <w:docPart w:val="4A26E05628714FB5BCCF7EBABB98711B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8834C8">
                      <w:rPr>
                        <w:color w:val="0F6FC6" w:themeColor="accent1"/>
                        <w:sz w:val="18"/>
                        <w:szCs w:val="18"/>
                      </w:rPr>
                      <w:t>+2349056215207</w:t>
                    </w:r>
                  </w:sdtContent>
                </w:sdt>
                <w:r w:rsidR="00F97CDF">
                  <w:rPr>
                    <w:color w:val="0F6FC6" w:themeColor="accent1"/>
                    <w:sz w:val="18"/>
                    <w:szCs w:val="18"/>
                  </w:rPr>
                  <w:t xml:space="preserve">  ▪  </w:t>
                </w:r>
                <w:r w:rsidR="00F97CDF">
                  <w:rPr>
                    <w:rFonts w:eastAsiaTheme="minorEastAsia"/>
                    <w:color w:val="0F6FC6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0F6FC6" w:themeColor="accent1"/>
                      <w:sz w:val="18"/>
                      <w:szCs w:val="18"/>
                    </w:rPr>
                    <w:alias w:val="E-mail Address"/>
                    <w:id w:val="-725216357"/>
                    <w:placeholder>
                      <w:docPart w:val="F84603D8EB5743A5ACC39727F59ACE81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8834C8">
                      <w:rPr>
                        <w:color w:val="0F6FC6" w:themeColor="accent1"/>
                        <w:sz w:val="18"/>
                        <w:szCs w:val="18"/>
                      </w:rPr>
                      <w:t>ayekudemilade43@gmail.com</w:t>
                    </w:r>
                  </w:sdtContent>
                </w:sdt>
                <w:r w:rsidR="00F97CDF">
                  <w:rPr>
                    <w:color w:val="0F6FC6" w:themeColor="accent1"/>
                    <w:sz w:val="18"/>
                    <w:szCs w:val="18"/>
                  </w:rPr>
                  <w:t xml:space="preserve">   ▪  </w:t>
                </w:r>
                <w:r w:rsidR="00F97CDF">
                  <w:rPr>
                    <w:rFonts w:eastAsiaTheme="minorEastAsia"/>
                    <w:color w:val="0F6FC6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595959" w:themeColor="text1" w:themeTint="A6"/>
                      <w:kern w:val="20"/>
                      <w:sz w:val="18"/>
                      <w:szCs w:val="20"/>
                      <w:lang w:eastAsia="ja-JP"/>
                    </w:rPr>
                    <w:id w:val="1863781786"/>
                    <w:placeholder>
                      <w:docPart w:val="05168EB2A5C44FB68662C12355ABF861"/>
                    </w:placeholder>
                    <w:text/>
                  </w:sdtPr>
                  <w:sdtEndPr/>
                  <w:sdtContent>
                    <w:r w:rsidR="008834C8" w:rsidRPr="008834C8">
                      <w:rPr>
                        <w:color w:val="595959" w:themeColor="text1" w:themeTint="A6"/>
                        <w:kern w:val="20"/>
                        <w:sz w:val="18"/>
                        <w:szCs w:val="20"/>
                        <w:lang w:eastAsia="ja-JP"/>
                      </w:rPr>
                      <w:t>https://www.linkedin.com/in/demilade-ayeku-b6598b291</w:t>
                    </w:r>
                  </w:sdtContent>
                </w:sdt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263774" w:rsidRDefault="00263774">
                <w:pPr>
                  <w:pStyle w:val="NoSpacing"/>
                </w:pPr>
              </w:p>
            </w:tc>
          </w:tr>
        </w:tbl>
        <w:p w:rsidR="00263774" w:rsidRDefault="00D62776">
          <w:pPr>
            <w:rPr>
              <w:b/>
              <w:bCs/>
            </w:rPr>
          </w:pPr>
        </w:p>
      </w:sdtContent>
    </w:sdt>
    <w:p w:rsidR="008834C8" w:rsidRDefault="008834C8" w:rsidP="008834C8">
      <w:pPr>
        <w:pStyle w:val="SectionHeading"/>
      </w:pPr>
      <w:r>
        <w:t>Skills</w:t>
      </w:r>
    </w:p>
    <w:p w:rsidR="00263774" w:rsidRDefault="008834C8">
      <w:r>
        <w:t>Web development, Database management, Object oriented programming, scrum framework, PYTHON, SQL, HTML AND CSS</w:t>
      </w:r>
      <w:r w:rsidR="00685EB8">
        <w:t>, Javascript with (react.js)</w:t>
      </w:r>
      <w:r>
        <w:t>, Social media proficiency, proofreading, Software development ,Data security, Code writing,</w:t>
      </w:r>
      <w:r w:rsidR="008F163B">
        <w:t xml:space="preserve"> Data engineering, Metrics and analytics, Algebraic solutions ,Marketing understanding,</w:t>
      </w:r>
      <w:r>
        <w:t xml:space="preserve"> Content writing, Encryption, Cost estimati</w:t>
      </w:r>
      <w:r w:rsidR="00782772">
        <w:t>on, English, Dutch</w:t>
      </w:r>
      <w:bookmarkStart w:id="0" w:name="_GoBack"/>
      <w:bookmarkEnd w:id="0"/>
      <w:r>
        <w:t>.</w:t>
      </w:r>
    </w:p>
    <w:p w:rsidR="00263774" w:rsidRDefault="00F97CDF">
      <w:pPr>
        <w:pStyle w:val="SectionHeading"/>
      </w:pPr>
      <w:r>
        <w:t>Experience</w:t>
      </w:r>
    </w:p>
    <w:p w:rsidR="00263774" w:rsidRDefault="008F163B">
      <w:pPr>
        <w:pStyle w:val="Subsection"/>
        <w:rPr>
          <w:vanish/>
          <w:specVanish/>
        </w:rPr>
      </w:pPr>
      <w:r>
        <w:t>Content Writer</w:t>
      </w:r>
    </w:p>
    <w:p w:rsidR="008F163B" w:rsidRDefault="00F97CDF">
      <w:pPr>
        <w:pStyle w:val="NoSpacing"/>
      </w:pPr>
      <w:r>
        <w:rPr>
          <w:rFonts w:asciiTheme="majorHAnsi" w:eastAsiaTheme="majorEastAsia" w:hAnsiTheme="majorHAnsi" w:cstheme="majorBidi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0F6FC6" w:themeColor="accent1"/>
          <w:spacing w:val="24"/>
        </w:rPr>
        <w:t>▪</w:t>
      </w:r>
      <w:r>
        <w:rPr>
          <w:rFonts w:asciiTheme="majorHAnsi" w:eastAsiaTheme="majorEastAsia" w:hAnsiTheme="majorHAnsi" w:cstheme="majorBidi"/>
          <w:spacing w:val="24"/>
        </w:rPr>
        <w:t xml:space="preserve"> </w:t>
      </w:r>
      <w:r w:rsidR="008F163B">
        <w:t xml:space="preserve">Current </w:t>
      </w:r>
    </w:p>
    <w:p w:rsidR="00263774" w:rsidRDefault="008F163B">
      <w:pPr>
        <w:spacing w:line="264" w:lineRule="auto"/>
        <w:rPr>
          <w:color w:val="17406D" w:themeColor="text2"/>
        </w:rPr>
      </w:pPr>
      <w:r>
        <w:rPr>
          <w:color w:val="17406D" w:themeColor="text2"/>
        </w:rPr>
        <w:t>SELF EMPLOYED</w:t>
      </w:r>
      <w:r w:rsidR="00F97CDF">
        <w:rPr>
          <w:color w:val="17406D" w:themeColor="text2"/>
          <w:spacing w:val="24"/>
        </w:rPr>
        <w:t xml:space="preserve"> </w:t>
      </w:r>
      <w:r w:rsidR="00F97CDF">
        <w:rPr>
          <w:rFonts w:asciiTheme="majorHAnsi" w:eastAsiaTheme="majorEastAsia" w:hAnsiTheme="majorHAnsi" w:cstheme="majorBidi"/>
          <w:color w:val="17406D" w:themeColor="text2"/>
          <w:spacing w:val="24"/>
        </w:rPr>
        <w:t xml:space="preserve">▪ </w:t>
      </w:r>
      <w:r>
        <w:rPr>
          <w:color w:val="17406D" w:themeColor="text2"/>
        </w:rPr>
        <w:t>REMOTE</w:t>
      </w:r>
    </w:p>
    <w:p w:rsidR="00263774" w:rsidRDefault="008F163B">
      <w:pPr>
        <w:spacing w:line="264" w:lineRule="auto"/>
        <w:rPr>
          <w:color w:val="000000" w:themeColor="text1"/>
        </w:rPr>
      </w:pPr>
      <w:r>
        <w:rPr>
          <w:color w:val="000000" w:themeColor="text1"/>
        </w:rPr>
        <w:t>WRITE AND CREATE NEWSLETTER AND BLOG POSTS.</w:t>
      </w:r>
    </w:p>
    <w:p w:rsidR="008F163B" w:rsidRDefault="008F163B">
      <w:pPr>
        <w:spacing w:line="264" w:lineRule="auto"/>
        <w:rPr>
          <w:color w:val="000000" w:themeColor="text1"/>
        </w:rPr>
      </w:pPr>
      <w:r>
        <w:rPr>
          <w:color w:val="000000" w:themeColor="text1"/>
        </w:rPr>
        <w:t>BACKEND DEVELOPER . CURRENT</w:t>
      </w:r>
    </w:p>
    <w:p w:rsidR="00685EB8" w:rsidRDefault="00685EB8">
      <w:pPr>
        <w:spacing w:line="264" w:lineRule="auto"/>
        <w:rPr>
          <w:color w:val="000000" w:themeColor="text1"/>
        </w:rPr>
      </w:pPr>
      <w:r>
        <w:rPr>
          <w:color w:val="000000" w:themeColor="text1"/>
        </w:rPr>
        <w:t>Front end developer</w:t>
      </w:r>
    </w:p>
    <w:p w:rsidR="008F163B" w:rsidRDefault="008F163B">
      <w:pPr>
        <w:spacing w:line="264" w:lineRule="auto"/>
        <w:rPr>
          <w:color w:val="000000" w:themeColor="text1"/>
        </w:rPr>
      </w:pPr>
      <w:r>
        <w:rPr>
          <w:color w:val="000000" w:themeColor="text1"/>
        </w:rPr>
        <w:t>. Led designs and development of services for firms which amounted to millions of revenue.</w:t>
      </w:r>
    </w:p>
    <w:p w:rsidR="008F163B" w:rsidRDefault="008F163B">
      <w:pPr>
        <w:spacing w:line="264" w:lineRule="auto"/>
        <w:rPr>
          <w:color w:val="000000" w:themeColor="text1"/>
        </w:rPr>
      </w:pPr>
      <w:r>
        <w:rPr>
          <w:color w:val="000000" w:themeColor="text1"/>
        </w:rPr>
        <w:t>. Code writing for enterprises.</w:t>
      </w:r>
    </w:p>
    <w:p w:rsidR="008F163B" w:rsidRDefault="008F163B">
      <w:pPr>
        <w:spacing w:line="264" w:lineRule="auto"/>
        <w:rPr>
          <w:color w:val="000000" w:themeColor="text1"/>
        </w:rPr>
      </w:pPr>
      <w:r>
        <w:rPr>
          <w:color w:val="000000" w:themeColor="text1"/>
        </w:rPr>
        <w:t>. Created introduction to startup of websites.</w:t>
      </w:r>
    </w:p>
    <w:p w:rsidR="008F163B" w:rsidRDefault="008F163B">
      <w:pPr>
        <w:spacing w:line="264" w:lineRule="auto"/>
        <w:rPr>
          <w:color w:val="000000" w:themeColor="text1"/>
        </w:rPr>
      </w:pPr>
      <w:r>
        <w:rPr>
          <w:color w:val="000000" w:themeColor="text1"/>
        </w:rPr>
        <w:t>. Helped in data loss preventions.</w:t>
      </w:r>
    </w:p>
    <w:p w:rsidR="00263774" w:rsidRDefault="008834C8">
      <w:pPr>
        <w:pStyle w:val="SectionHeading"/>
      </w:pPr>
      <w:r>
        <w:t>OBJECTIVES</w:t>
      </w:r>
    </w:p>
    <w:p w:rsidR="00263774" w:rsidRDefault="00884008">
      <w:pPr>
        <w:numPr>
          <w:ilvl w:val="0"/>
          <w:numId w:val="6"/>
        </w:numPr>
        <w:spacing w:line="264" w:lineRule="auto"/>
        <w:contextualSpacing/>
        <w:rPr>
          <w:color w:val="112F51" w:themeColor="text2" w:themeShade="BF"/>
        </w:rPr>
      </w:pPr>
      <w:r>
        <w:rPr>
          <w:color w:val="112F51" w:themeColor="text2" w:themeShade="BF"/>
        </w:rPr>
        <w:t>1, To secure a position as a software engineer in a dynamic team environment, utilizing my strong problem-solving skills and experience in a full stack development to contribute to innovate projects.</w:t>
      </w:r>
    </w:p>
    <w:p w:rsidR="00884008" w:rsidRDefault="00884008">
      <w:pPr>
        <w:numPr>
          <w:ilvl w:val="0"/>
          <w:numId w:val="6"/>
        </w:numPr>
        <w:spacing w:line="264" w:lineRule="auto"/>
        <w:contextualSpacing/>
        <w:rPr>
          <w:color w:val="112F51" w:themeColor="text2" w:themeShade="BF"/>
        </w:rPr>
      </w:pPr>
      <w:r>
        <w:rPr>
          <w:color w:val="112F51" w:themeColor="text2" w:themeShade="BF"/>
        </w:rPr>
        <w:t>2, Passionate software engineer with a proven track record of delivering high quality code and driving product excellence.</w:t>
      </w:r>
    </w:p>
    <w:p w:rsidR="00884008" w:rsidRDefault="00884008">
      <w:pPr>
        <w:numPr>
          <w:ilvl w:val="0"/>
          <w:numId w:val="6"/>
        </w:numPr>
        <w:spacing w:line="264" w:lineRule="auto"/>
        <w:contextualSpacing/>
        <w:rPr>
          <w:color w:val="112F51" w:themeColor="text2" w:themeShade="BF"/>
        </w:rPr>
      </w:pPr>
      <w:r>
        <w:rPr>
          <w:color w:val="112F51" w:themeColor="text2" w:themeShade="BF"/>
        </w:rPr>
        <w:t>3,Goal driven software engineer aiming to utilize my expertise in mobile development and UI/UX design to create a good user experience and increase business growth.</w:t>
      </w:r>
    </w:p>
    <w:p w:rsidR="00884008" w:rsidRDefault="00884008">
      <w:pPr>
        <w:numPr>
          <w:ilvl w:val="0"/>
          <w:numId w:val="6"/>
        </w:numPr>
        <w:spacing w:line="264" w:lineRule="auto"/>
        <w:contextualSpacing/>
        <w:rPr>
          <w:color w:val="112F51" w:themeColor="text2" w:themeShade="BF"/>
        </w:rPr>
      </w:pPr>
      <w:r>
        <w:rPr>
          <w:color w:val="112F51" w:themeColor="text2" w:themeShade="BF"/>
        </w:rPr>
        <w:t>4, To be able to work hand in hand with good team members to achieve efficiency.</w:t>
      </w:r>
    </w:p>
    <w:p w:rsidR="00884008" w:rsidRPr="00884008" w:rsidRDefault="00884008" w:rsidP="00884008">
      <w:pPr>
        <w:numPr>
          <w:ilvl w:val="0"/>
          <w:numId w:val="6"/>
        </w:numPr>
        <w:spacing w:line="264" w:lineRule="auto"/>
        <w:contextualSpacing/>
        <w:rPr>
          <w:color w:val="112F51" w:themeColor="text2" w:themeShade="BF"/>
        </w:rPr>
      </w:pPr>
      <w:r>
        <w:rPr>
          <w:color w:val="112F51" w:themeColor="text2" w:themeShade="BF"/>
        </w:rPr>
        <w:t>5, Seeking a challenging role as a software engineer where I can leverage my expertise in Python ,Html ,CSS</w:t>
      </w:r>
      <w:r w:rsidR="00685EB8">
        <w:rPr>
          <w:color w:val="112F51" w:themeColor="text2" w:themeShade="BF"/>
        </w:rPr>
        <w:t>,Javascript</w:t>
      </w:r>
      <w:r>
        <w:rPr>
          <w:color w:val="112F51" w:themeColor="text2" w:themeShade="BF"/>
        </w:rPr>
        <w:t xml:space="preserve">  and tech development to develop scalable and  robust applications.</w:t>
      </w:r>
    </w:p>
    <w:p w:rsidR="00263774" w:rsidRDefault="00F97CDF">
      <w:pPr>
        <w:pStyle w:val="SectionHeading"/>
      </w:pPr>
      <w:r>
        <w:t>Education</w:t>
      </w:r>
    </w:p>
    <w:p w:rsidR="00263774" w:rsidRDefault="008D235A">
      <w:pPr>
        <w:pStyle w:val="Subsection"/>
      </w:pPr>
      <w:r>
        <w:rPr>
          <w:color w:val="17406D" w:themeColor="text2"/>
        </w:rPr>
        <w:t xml:space="preserve">UNIVERSITY OF LAGOS </w:t>
      </w:r>
    </w:p>
    <w:p w:rsidR="00263774" w:rsidRDefault="008D235A">
      <w:pPr>
        <w:spacing w:after="0" w:line="240" w:lineRule="auto"/>
        <w:rPr>
          <w:color w:val="17406D" w:themeColor="text2"/>
        </w:rPr>
      </w:pPr>
      <w:r>
        <w:rPr>
          <w:color w:val="17406D" w:themeColor="text2"/>
        </w:rPr>
        <w:t xml:space="preserve">CURRENT </w:t>
      </w:r>
      <w:r w:rsidR="00F97CDF">
        <w:rPr>
          <w:color w:val="17406D" w:themeColor="text2"/>
          <w:spacing w:val="24"/>
        </w:rPr>
        <w:t xml:space="preserve"> </w:t>
      </w:r>
      <w:r w:rsidR="00F97CDF">
        <w:rPr>
          <w:rFonts w:asciiTheme="majorHAnsi" w:eastAsiaTheme="majorEastAsia" w:hAnsiTheme="majorHAnsi" w:cstheme="majorBidi"/>
          <w:color w:val="0F6FC6" w:themeColor="accent1"/>
          <w:spacing w:val="24"/>
        </w:rPr>
        <w:t xml:space="preserve">▪ </w:t>
      </w:r>
      <w:r>
        <w:rPr>
          <w:rFonts w:asciiTheme="majorHAnsi" w:eastAsiaTheme="majorEastAsia" w:hAnsiTheme="majorHAnsi" w:cstheme="majorBidi"/>
          <w:color w:val="0F6FC6" w:themeColor="accent1"/>
        </w:rPr>
        <w:t>BACHELOR OF SCIENCE IN CIVIL ENGINEERING</w:t>
      </w:r>
    </w:p>
    <w:p w:rsidR="00263774" w:rsidRDefault="00263774" w:rsidP="008D235A">
      <w:pPr>
        <w:spacing w:line="264" w:lineRule="auto"/>
        <w:contextualSpacing/>
        <w:rPr>
          <w:color w:val="000000" w:themeColor="text1" w:themeShade="BF"/>
        </w:rPr>
      </w:pPr>
    </w:p>
    <w:p w:rsidR="00263774" w:rsidRDefault="008834C8">
      <w:pPr>
        <w:pStyle w:val="SectionHeading"/>
      </w:pPr>
      <w:r>
        <w:lastRenderedPageBreak/>
        <w:t>PROJECTS</w:t>
      </w:r>
    </w:p>
    <w:p w:rsidR="00263774" w:rsidRDefault="008D235A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FF0000"/>
        </w:rPr>
        <w:t xml:space="preserve">TICTACTOE: </w:t>
      </w:r>
      <w:r>
        <w:rPr>
          <w:color w:val="000000" w:themeColor="text1"/>
        </w:rPr>
        <w:t>CREATOR OF THE 2D GAME WHICH INTIALLY ENTAILS TWO PLAYERS WITH [X AND O], NOT YET LAUNCHED ON ANDRIOD,IOS AND UNITY 2D.</w:t>
      </w:r>
    </w:p>
    <w:p w:rsidR="008D235A" w:rsidRDefault="008D235A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8D235A" w:rsidRDefault="008D235A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QUIZSTIEN: BASICALLY A QUIZ APP WHICH ASKS ABOUT GENERAL KNOWLEDGE OF DIFFERENT FLAGS OF THE WORLD. NOT YET LAUNCHED.</w:t>
      </w:r>
    </w:p>
    <w:p w:rsidR="008D235A" w:rsidRDefault="008D235A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685EB8" w:rsidRDefault="00685EB8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Weather App</w:t>
      </w:r>
    </w:p>
    <w:p w:rsidR="00685EB8" w:rsidRDefault="00685EB8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Digital clock</w:t>
      </w:r>
    </w:p>
    <w:p w:rsidR="00685EB8" w:rsidRPr="008D235A" w:rsidRDefault="00685EB8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Quiz apps, note app and many more exciting work</w:t>
      </w:r>
    </w:p>
    <w:sectPr w:rsidR="00685EB8" w:rsidRPr="008D235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776" w:rsidRDefault="00D62776">
      <w:pPr>
        <w:spacing w:after="0" w:line="240" w:lineRule="auto"/>
      </w:pPr>
      <w:r>
        <w:separator/>
      </w:r>
    </w:p>
  </w:endnote>
  <w:endnote w:type="continuationSeparator" w:id="0">
    <w:p w:rsidR="00D62776" w:rsidRDefault="00D6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094" w:rsidRDefault="007F60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74" w:rsidRDefault="00F97CDF">
    <w:pPr>
      <w:pStyle w:val="Footer"/>
    </w:pPr>
    <w:r>
      <w:rPr>
        <w:noProof/>
        <w:color w:val="0F6FC6" w:themeColor="accent1"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63774" w:rsidRDefault="0026377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7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263774" w:rsidRDefault="0026377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0F6FC6" w:themeColor="accent1"/>
        <w:lang w:val="en-GB" w:eastAsia="en-GB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63774" w:rsidRDefault="0026377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8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" stroked="f" strokeweight="1.52778mm">
              <v:fill opacity="54484f"/>
              <v:stroke linestyle="thickThin"/>
              <v:textbox inset="2.53903mm,1.2695mm,2.53903mm,1.2695mm">
                <w:txbxContent>
                  <w:p w:rsidR="00263774" w:rsidRDefault="0026377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F6FC6" w:themeColor="accent1"/>
        <w:lang w:val="en-GB" w:eastAsia="en-GB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63774" w:rsidRDefault="0026377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9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263774" w:rsidRDefault="0026377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F6FC6" w:themeColor="accent1"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63774" w:rsidRDefault="00D62776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784011008"/>
                              <w:placeholder>
                                <w:docPart w:val="6D12F02FD099410CA66A730C747C3D0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F6094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DEMILADE AYEKU</w:t>
                              </w:r>
                            </w:sdtContent>
                          </w:sdt>
                          <w:r w:rsidR="00F97CDF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F97CDF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F97CDF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F97CDF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F97CDF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7018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F97CDF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30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" filled="f" stroked="f" strokeweight="1.52778mm">
              <v:stroke linestyle="thickThin"/>
              <v:textbox inset="0,0,0,0">
                <w:txbxContent>
                  <w:p w:rsidR="00263774" w:rsidRDefault="00E44809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784011008"/>
                        <w:placeholder>
                          <w:docPart w:val="6D12F02FD099410CA66A730C747C3D01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7F6094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DEMILADE AYEKU</w:t>
                        </w:r>
                      </w:sdtContent>
                    </w:sdt>
                    <w:r w:rsidR="00F97CDF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F97CDF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F97CDF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F97CDF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F97CDF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0B7018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F97CDF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094" w:rsidRDefault="007F60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776" w:rsidRDefault="00D62776">
      <w:pPr>
        <w:spacing w:after="0" w:line="240" w:lineRule="auto"/>
      </w:pPr>
      <w:r>
        <w:separator/>
      </w:r>
    </w:p>
  </w:footnote>
  <w:footnote w:type="continuationSeparator" w:id="0">
    <w:p w:rsidR="00D62776" w:rsidRDefault="00D62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094" w:rsidRDefault="007F60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094" w:rsidRDefault="007F60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74" w:rsidRDefault="00F97CD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6E666E9C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4C6DF1AB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" stroked="f" strokeweight="1.52778mm">
              <v:fill opacity="54484f"/>
              <v:stroke linestyle="thickThin"/>
              <v:textbox inset="0,0,0,0"/>
              <w10:wrap anchorx="margin" anchory="margin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68CEA133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8"/>
  <w:displayBackgroundShape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4C8"/>
    <w:rsid w:val="000B7018"/>
    <w:rsid w:val="00263774"/>
    <w:rsid w:val="00685EB8"/>
    <w:rsid w:val="00782772"/>
    <w:rsid w:val="007F6094"/>
    <w:rsid w:val="008834C8"/>
    <w:rsid w:val="00884008"/>
    <w:rsid w:val="008D235A"/>
    <w:rsid w:val="008F163B"/>
    <w:rsid w:val="00D62776"/>
    <w:rsid w:val="00E44809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9B68C0-BA70-4A2E-B9B0-2E4E5E7A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0F6FC6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17406D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0B5294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763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763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112F51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0F6FC6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17406D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0B5294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73763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17406D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12F51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12F51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17406D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17406D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17406D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0F6FC6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0F6FC6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0F6FC6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9DD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09DD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0B5294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0F6FC6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7E99BEC8B747818CDE38F1C93E4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6207B-6BF9-478A-AC1F-2B92C43AF7CD}"/>
      </w:docPartPr>
      <w:docPartBody>
        <w:p w:rsidR="008423CE" w:rsidRDefault="007F1E0F">
          <w:pPr>
            <w:pStyle w:val="3F7E99BEC8B747818CDE38F1C93E438E"/>
          </w:pPr>
          <w:r>
            <w:t>Choose a building block.</w:t>
          </w:r>
        </w:p>
      </w:docPartBody>
    </w:docPart>
    <w:docPart>
      <w:docPartPr>
        <w:name w:val="FD82DD89555B44548F9D54BE6356C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F9F93-BBA2-41FD-B146-CC273F49B7A2}"/>
      </w:docPartPr>
      <w:docPartBody>
        <w:p w:rsidR="008423CE" w:rsidRDefault="007F1E0F">
          <w:pPr>
            <w:pStyle w:val="FD82DD89555B44548F9D54BE6356C433"/>
          </w:pPr>
          <w:r>
            <w:t>[Type Your Name]</w:t>
          </w:r>
        </w:p>
      </w:docPartBody>
    </w:docPart>
    <w:docPart>
      <w:docPartPr>
        <w:name w:val="D1611F0F64964B4EA0B0904A9EB98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5386E-C015-4E62-B38F-012DC91F7663}"/>
      </w:docPartPr>
      <w:docPartBody>
        <w:p w:rsidR="008423CE" w:rsidRDefault="007F1E0F">
          <w:pPr>
            <w:pStyle w:val="D1611F0F64964B4EA0B0904A9EB9859B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4A26E05628714FB5BCCF7EBABB987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64BC4-AEC2-4F69-AE84-931E813FCA6B}"/>
      </w:docPartPr>
      <w:docPartBody>
        <w:p w:rsidR="008423CE" w:rsidRDefault="007F1E0F">
          <w:pPr>
            <w:pStyle w:val="4A26E05628714FB5BCCF7EBABB98711B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F84603D8EB5743A5ACC39727F59AC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31DAE-D2B1-49A0-B969-09FA3EDF66D6}"/>
      </w:docPartPr>
      <w:docPartBody>
        <w:p w:rsidR="008423CE" w:rsidRDefault="007F1E0F">
          <w:pPr>
            <w:pStyle w:val="F84603D8EB5743A5ACC39727F59ACE81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05168EB2A5C44FB68662C12355ABF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719C5-F030-4CAF-B239-88CCD1CDEFC2}"/>
      </w:docPartPr>
      <w:docPartBody>
        <w:p w:rsidR="008423CE" w:rsidRDefault="007F1E0F">
          <w:pPr>
            <w:pStyle w:val="05168EB2A5C44FB68662C12355ABF861"/>
          </w:pPr>
          <w:r>
            <w:rPr>
              <w:color w:val="5B9BD5" w:themeColor="accent1"/>
              <w:sz w:val="18"/>
              <w:szCs w:val="18"/>
            </w:rPr>
            <w:t>[Type your website]</w:t>
          </w:r>
        </w:p>
      </w:docPartBody>
    </w:docPart>
    <w:docPart>
      <w:docPartPr>
        <w:name w:val="6D12F02FD099410CA66A730C747C3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07B85-A572-418D-B598-39BA4DCA0EC1}"/>
      </w:docPartPr>
      <w:docPartBody>
        <w:p w:rsidR="008423CE" w:rsidRDefault="007F1E0F">
          <w:pPr>
            <w:pStyle w:val="6D12F02FD099410CA66A730C747C3D01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E0F"/>
    <w:rsid w:val="007F1E0F"/>
    <w:rsid w:val="008423CE"/>
    <w:rsid w:val="00CA69BD"/>
    <w:rsid w:val="00F1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7E99BEC8B747818CDE38F1C93E438E">
    <w:name w:val="3F7E99BEC8B747818CDE38F1C93E438E"/>
  </w:style>
  <w:style w:type="paragraph" w:customStyle="1" w:styleId="FD82DD89555B44548F9D54BE6356C433">
    <w:name w:val="FD82DD89555B44548F9D54BE6356C433"/>
  </w:style>
  <w:style w:type="paragraph" w:customStyle="1" w:styleId="D1611F0F64964B4EA0B0904A9EB9859B">
    <w:name w:val="D1611F0F64964B4EA0B0904A9EB9859B"/>
  </w:style>
  <w:style w:type="paragraph" w:customStyle="1" w:styleId="4A26E05628714FB5BCCF7EBABB98711B">
    <w:name w:val="4A26E05628714FB5BCCF7EBABB98711B"/>
  </w:style>
  <w:style w:type="paragraph" w:customStyle="1" w:styleId="F84603D8EB5743A5ACC39727F59ACE81">
    <w:name w:val="F84603D8EB5743A5ACC39727F59ACE81"/>
  </w:style>
  <w:style w:type="paragraph" w:customStyle="1" w:styleId="05168EB2A5C44FB68662C12355ABF861">
    <w:name w:val="05168EB2A5C44FB68662C12355ABF861"/>
  </w:style>
  <w:style w:type="paragraph" w:customStyle="1" w:styleId="6C6336F37AEA451FB97E43ABE660F4C1">
    <w:name w:val="6C6336F37AEA451FB97E43ABE660F4C1"/>
  </w:style>
  <w:style w:type="paragraph" w:customStyle="1" w:styleId="CDAE360EC2E146AFA745F3B45505327C">
    <w:name w:val="CDAE360EC2E146AFA745F3B45505327C"/>
  </w:style>
  <w:style w:type="paragraph" w:customStyle="1" w:styleId="B782CCEAE1994016BF846F6F723289B1">
    <w:name w:val="B782CCEAE1994016BF846F6F723289B1"/>
  </w:style>
  <w:style w:type="paragraph" w:customStyle="1" w:styleId="E06A46AC017F44B79F59E4CE5A870ED4">
    <w:name w:val="E06A46AC017F44B79F59E4CE5A870ED4"/>
  </w:style>
  <w:style w:type="paragraph" w:customStyle="1" w:styleId="C9EB707FE4FE450A805A1FE3C10667F0">
    <w:name w:val="C9EB707FE4FE450A805A1FE3C10667F0"/>
  </w:style>
  <w:style w:type="paragraph" w:customStyle="1" w:styleId="CDE40DAD12EF458AA654DEBFFF7A0B8A">
    <w:name w:val="CDE40DAD12EF458AA654DEBFFF7A0B8A"/>
  </w:style>
  <w:style w:type="paragraph" w:customStyle="1" w:styleId="CB153A38F2EB40BEA4D33A35BB712D96">
    <w:name w:val="CB153A38F2EB40BEA4D33A35BB712D96"/>
  </w:style>
  <w:style w:type="paragraph" w:customStyle="1" w:styleId="8410376C4792428684E5C3243659BF00">
    <w:name w:val="8410376C4792428684E5C3243659BF00"/>
  </w:style>
  <w:style w:type="paragraph" w:customStyle="1" w:styleId="CDE5F1A160F546D68D635C3F68A9A4B5">
    <w:name w:val="CDE5F1A160F546D68D635C3F68A9A4B5"/>
  </w:style>
  <w:style w:type="paragraph" w:customStyle="1" w:styleId="6F98AC739B6049098CE10A424FE112EE">
    <w:name w:val="6F98AC739B6049098CE10A424FE112EE"/>
  </w:style>
  <w:style w:type="paragraph" w:customStyle="1" w:styleId="8FE509B0F99641C8B11F94956921BDDF">
    <w:name w:val="8FE509B0F99641C8B11F94956921BDDF"/>
  </w:style>
  <w:style w:type="paragraph" w:customStyle="1" w:styleId="1CBD2163137C4D11828B6F659E5631A2">
    <w:name w:val="1CBD2163137C4D11828B6F659E5631A2"/>
  </w:style>
  <w:style w:type="paragraph" w:customStyle="1" w:styleId="E1BD55B574E74C878DC7592BDE406A18">
    <w:name w:val="E1BD55B574E74C878DC7592BDE406A18"/>
  </w:style>
  <w:style w:type="paragraph" w:customStyle="1" w:styleId="6D12F02FD099410CA66A730C747C3D01">
    <w:name w:val="6D12F02FD099410CA66A730C747C3D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METAVERSE</CompanyAddress>
  <CompanyPhone>+2349056215207</CompanyPhone>
  <CompanyFax/>
  <CompanyEmail>ayekudemilade43@gmail.com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059AB14-B707-49EE-B385-9CE5340CC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Skills</vt:lpstr>
      <vt:lpstr>Experience</vt:lpstr>
      <vt:lpstr>    Content Writer</vt:lpstr>
      <vt:lpstr>OBJECTIVES</vt:lpstr>
      <vt:lpstr>Education</vt:lpstr>
      <vt:lpstr>    UNIVERSITY OF LAGOS </vt:lpstr>
      <vt:lpstr>PROJECTS</vt:lpstr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DEMILADE AYEKU</dc:creator>
  <cp:lastModifiedBy>OMATEK</cp:lastModifiedBy>
  <cp:revision>2</cp:revision>
  <dcterms:created xsi:type="dcterms:W3CDTF">2024-09-20T18:31:00Z</dcterms:created>
  <dcterms:modified xsi:type="dcterms:W3CDTF">2024-09-20T18:31:00Z</dcterms:modified>
</cp:coreProperties>
</file>